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E70F" w14:textId="77777777" w:rsidR="00B757A2" w:rsidRPr="00B757A2" w:rsidRDefault="00B757A2" w:rsidP="00AE5EB1">
      <w:pPr>
        <w:spacing w:after="0" w:line="276" w:lineRule="auto"/>
        <w:jc w:val="center"/>
        <w:rPr>
          <w:rFonts w:ascii="Cambria" w:hAnsi="Cambria"/>
          <w:b/>
          <w:sz w:val="20"/>
          <w:szCs w:val="20"/>
        </w:rPr>
      </w:pPr>
    </w:p>
    <w:p w14:paraId="5601B7EB" w14:textId="77777777" w:rsidR="001D569B" w:rsidRPr="00AE5EB1" w:rsidRDefault="00AE5EB1" w:rsidP="00AE5EB1">
      <w:pPr>
        <w:spacing w:after="0" w:line="276" w:lineRule="auto"/>
        <w:jc w:val="center"/>
        <w:rPr>
          <w:rFonts w:ascii="Cambria" w:hAnsi="Cambria"/>
          <w:b/>
          <w:sz w:val="48"/>
        </w:rPr>
      </w:pPr>
      <w:r w:rsidRPr="00AE5EB1">
        <w:rPr>
          <w:rFonts w:ascii="Cambria" w:hAnsi="Cambria"/>
          <w:b/>
          <w:sz w:val="48"/>
        </w:rPr>
        <w:t>HISTÓRICO ESCOLAR</w:t>
      </w:r>
    </w:p>
    <w:p w14:paraId="0DC33C3C" w14:textId="77777777" w:rsidR="00AE5EB1" w:rsidRPr="00861DB9" w:rsidRDefault="00685D0E" w:rsidP="00861DB9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TÉ</w:t>
      </w:r>
      <w:r w:rsidR="006D1B96">
        <w:rPr>
          <w:rFonts w:ascii="Cambria" w:hAnsi="Cambria"/>
          <w:b/>
          <w:sz w:val="36"/>
        </w:rPr>
        <w:t xml:space="preserve">CNICO </w:t>
      </w:r>
      <w:r w:rsidR="00464710">
        <w:rPr>
          <w:rFonts w:ascii="Cambria" w:hAnsi="Cambria"/>
          <w:b/>
          <w:sz w:val="36"/>
        </w:rPr>
        <w:t>EM</w:t>
      </w:r>
      <w:r w:rsidR="00D37417">
        <w:rPr>
          <w:rFonts w:ascii="Cambria" w:hAnsi="Cambria"/>
          <w:b/>
          <w:sz w:val="36"/>
        </w:rPr>
        <w:t xml:space="preserve"> ENFERMAGEM</w:t>
      </w: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377"/>
        <w:gridCol w:w="2126"/>
        <w:gridCol w:w="1021"/>
        <w:gridCol w:w="963"/>
        <w:gridCol w:w="2233"/>
      </w:tblGrid>
      <w:tr w:rsidR="00CC2EC5" w:rsidRPr="00B37291" w14:paraId="126EDB11" w14:textId="77777777" w:rsidTr="00D42534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07F13AA3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Aluno(a):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632427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{{NOME}}</w:t>
            </w:r>
          </w:p>
        </w:tc>
      </w:tr>
      <w:tr w:rsidR="00CC2EC5" w:rsidRPr="00B37291" w14:paraId="2772B29E" w14:textId="77777777" w:rsidTr="00D42534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41D6C80F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Nascimento: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C5B9B8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{{DATA_NASCIMENTO}}</w:t>
            </w:r>
          </w:p>
        </w:tc>
      </w:tr>
      <w:tr w:rsidR="00CC2EC5" w:rsidRPr="00B37291" w14:paraId="3DB7A2C3" w14:textId="77777777" w:rsidTr="00D42534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763B2B04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Identidade: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E2D91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{{RG}} / {{ORGAO_EMISSOR}}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0A56E9EC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CPF: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4358B8D5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{{CPF}}</w:t>
            </w:r>
          </w:p>
        </w:tc>
      </w:tr>
      <w:tr w:rsidR="00CC2EC5" w:rsidRPr="00B37291" w14:paraId="596CF8EC" w14:textId="77777777" w:rsidTr="00D42534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48EBF572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Início: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F33F1C1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{{DATA_INICIO}}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E3CB3" w14:textId="77777777" w:rsidR="00CC2EC5" w:rsidRPr="00B37291" w:rsidRDefault="00CC2EC5" w:rsidP="00D42534">
            <w:pPr>
              <w:jc w:val="right"/>
              <w:rPr>
                <w:sz w:val="24"/>
              </w:rPr>
            </w:pPr>
            <w:r w:rsidRPr="00B37291">
              <w:rPr>
                <w:sz w:val="24"/>
              </w:rPr>
              <w:t>Data de Término: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50FB72B9" w14:textId="77777777" w:rsidR="00CC2EC5" w:rsidRPr="00B37291" w:rsidRDefault="00CC2EC5" w:rsidP="00D42534">
            <w:pPr>
              <w:rPr>
                <w:sz w:val="24"/>
              </w:rPr>
            </w:pPr>
            <w:r>
              <w:rPr>
                <w:sz w:val="24"/>
              </w:rPr>
              <w:t>{{DATA_TERMINO}}</w:t>
            </w:r>
          </w:p>
        </w:tc>
      </w:tr>
    </w:tbl>
    <w:p w14:paraId="5DAB6C7B" w14:textId="77777777" w:rsidR="00AE5EB1" w:rsidRPr="00861DB9" w:rsidRDefault="00AE5EB1" w:rsidP="00861DB9">
      <w:pPr>
        <w:spacing w:after="0"/>
        <w:rPr>
          <w:sz w:val="10"/>
        </w:rPr>
      </w:pPr>
    </w:p>
    <w:tbl>
      <w:tblPr>
        <w:tblStyle w:val="Tabelacomgrade"/>
        <w:tblW w:w="905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5710"/>
        <w:gridCol w:w="815"/>
        <w:gridCol w:w="993"/>
        <w:gridCol w:w="1036"/>
      </w:tblGrid>
      <w:tr w:rsidR="0065458D" w:rsidRPr="00AE5EB1" w14:paraId="795E3F1D" w14:textId="77777777" w:rsidTr="55655CAA">
        <w:tc>
          <w:tcPr>
            <w:tcW w:w="497" w:type="dxa"/>
          </w:tcPr>
          <w:p w14:paraId="577B9AAD" w14:textId="77777777" w:rsidR="0065458D" w:rsidRPr="00AE5EB1" w:rsidRDefault="0065458D" w:rsidP="00AE5E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N°</w:t>
            </w:r>
          </w:p>
        </w:tc>
        <w:tc>
          <w:tcPr>
            <w:tcW w:w="5764" w:type="dxa"/>
          </w:tcPr>
          <w:p w14:paraId="4C5F909E" w14:textId="77777777" w:rsidR="0065458D" w:rsidRPr="00AE5EB1" w:rsidRDefault="0065458D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Disciplina</w:t>
            </w:r>
          </w:p>
        </w:tc>
        <w:tc>
          <w:tcPr>
            <w:tcW w:w="1817" w:type="dxa"/>
            <w:gridSpan w:val="2"/>
          </w:tcPr>
          <w:p w14:paraId="788A1CF4" w14:textId="77777777" w:rsidR="0065458D" w:rsidRPr="00AE5EB1" w:rsidRDefault="0065458D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Carga Horária</w:t>
            </w:r>
          </w:p>
        </w:tc>
        <w:tc>
          <w:tcPr>
            <w:tcW w:w="973" w:type="dxa"/>
          </w:tcPr>
          <w:p w14:paraId="4317CA29" w14:textId="77777777" w:rsidR="0065458D" w:rsidRPr="00AE5EB1" w:rsidRDefault="0065458D" w:rsidP="00AE5EB1">
            <w:pPr>
              <w:jc w:val="center"/>
              <w:rPr>
                <w:b/>
                <w:sz w:val="28"/>
              </w:rPr>
            </w:pPr>
            <w:r w:rsidRPr="00AE5EB1">
              <w:rPr>
                <w:b/>
                <w:sz w:val="28"/>
              </w:rPr>
              <w:t>Nota</w:t>
            </w:r>
          </w:p>
        </w:tc>
      </w:tr>
      <w:tr w:rsidR="00542AD3" w:rsidRPr="00DD679B" w14:paraId="13ECD5EE" w14:textId="77777777" w:rsidTr="55655CAA">
        <w:tc>
          <w:tcPr>
            <w:tcW w:w="497" w:type="dxa"/>
          </w:tcPr>
          <w:p w14:paraId="649841BE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  <w:p w14:paraId="18F999B5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  <w:p w14:paraId="5FCD5EC4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  <w:p w14:paraId="2598DEE6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  <w:p w14:paraId="78941E47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  <w:p w14:paraId="29B4EA11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  <w:p w14:paraId="75697EEC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  <w:p w14:paraId="44B0A208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  <w:p w14:paraId="2B2B7304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  <w:p w14:paraId="5D369756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  <w:p w14:paraId="4737E36C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</w:t>
            </w:r>
          </w:p>
          <w:p w14:paraId="4B73E586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</w:t>
            </w:r>
          </w:p>
          <w:p w14:paraId="39F18D26" w14:textId="77777777" w:rsidR="00542AD3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13</w:t>
            </w:r>
          </w:p>
          <w:p w14:paraId="4E1E336A" w14:textId="77777777" w:rsidR="00542AD3" w:rsidRPr="00D37417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</w:p>
        </w:tc>
        <w:tc>
          <w:tcPr>
            <w:tcW w:w="6586" w:type="dxa"/>
            <w:gridSpan w:val="2"/>
            <w:tcBorders>
              <w:right w:val="nil"/>
            </w:tcBorders>
          </w:tcPr>
          <w:p w14:paraId="25D7830E" w14:textId="77777777" w:rsidR="00542AD3" w:rsidRPr="00387DBD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 w:rsidRPr="00387DBD">
              <w:rPr>
                <w:i/>
                <w:sz w:val="24"/>
                <w:szCs w:val="24"/>
              </w:rPr>
              <w:t>Anatomia</w:t>
            </w:r>
          </w:p>
          <w:p w14:paraId="47DF9A32" w14:textId="77777777" w:rsidR="00542AD3" w:rsidRPr="00387DBD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 w:rsidRPr="00387DBD">
              <w:rPr>
                <w:i/>
                <w:sz w:val="24"/>
                <w:szCs w:val="24"/>
              </w:rPr>
              <w:t>Ética</w:t>
            </w:r>
          </w:p>
          <w:p w14:paraId="7BBEA19B" w14:textId="5C099528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Assistência de Enfermagem à Criança e Adolescente</w:t>
            </w:r>
          </w:p>
          <w:p w14:paraId="0715622E" w14:textId="3A0C7D7A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Assistência de Enfermagem à Saúde da Mulher e Maternidade</w:t>
            </w:r>
          </w:p>
          <w:p w14:paraId="780593D1" w14:textId="522B1131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Saúde Mental</w:t>
            </w:r>
          </w:p>
          <w:p w14:paraId="65B44EBE" w14:textId="77777777" w:rsidR="00542AD3" w:rsidRPr="00387DBD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 w:rsidRPr="00387DBD">
              <w:rPr>
                <w:i/>
                <w:sz w:val="24"/>
                <w:szCs w:val="24"/>
              </w:rPr>
              <w:t>Saúde Coletiva</w:t>
            </w:r>
          </w:p>
          <w:p w14:paraId="3B726E40" w14:textId="1B574C8D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Saúde Pública</w:t>
            </w:r>
          </w:p>
          <w:p w14:paraId="2AE66672" w14:textId="77777777" w:rsidR="00542AD3" w:rsidRPr="00387DBD" w:rsidRDefault="00AE2957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Biossegurança d</w:t>
            </w:r>
            <w:r w:rsidR="00542AD3" w:rsidRPr="00387DBD">
              <w:rPr>
                <w:i/>
                <w:sz w:val="24"/>
                <w:szCs w:val="24"/>
              </w:rPr>
              <w:t>as Ações</w:t>
            </w:r>
            <w:r>
              <w:rPr>
                <w:i/>
                <w:sz w:val="24"/>
                <w:szCs w:val="24"/>
              </w:rPr>
              <w:t xml:space="preserve"> d</w:t>
            </w:r>
            <w:r w:rsidR="00542AD3" w:rsidRPr="00387DBD">
              <w:rPr>
                <w:i/>
                <w:sz w:val="24"/>
                <w:szCs w:val="24"/>
              </w:rPr>
              <w:t>a Enfermagem</w:t>
            </w:r>
          </w:p>
          <w:p w14:paraId="72C8A983" w14:textId="77777777" w:rsidR="00542AD3" w:rsidRPr="00387DBD" w:rsidRDefault="00AE2957" w:rsidP="00F4649A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Ações de Enfermagem Para Segurança d</w:t>
            </w:r>
            <w:r w:rsidR="00542AD3" w:rsidRPr="00387DBD">
              <w:rPr>
                <w:i/>
                <w:sz w:val="24"/>
                <w:szCs w:val="24"/>
              </w:rPr>
              <w:t>o Paciente</w:t>
            </w:r>
          </w:p>
          <w:p w14:paraId="6821901D" w14:textId="314A8D00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Enfermagem Cirúrgica</w:t>
            </w:r>
          </w:p>
          <w:p w14:paraId="64D09CC0" w14:textId="3AB80298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Epidemiologia</w:t>
            </w:r>
          </w:p>
          <w:p w14:paraId="018541CB" w14:textId="2AD47985" w:rsidR="00542AD3" w:rsidRPr="00387DBD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Fundamentos de Enfermagem</w:t>
            </w:r>
          </w:p>
          <w:p w14:paraId="1C61A95B" w14:textId="77777777" w:rsidR="00542AD3" w:rsidRPr="00387DBD" w:rsidRDefault="00542AD3" w:rsidP="00F4649A">
            <w:pPr>
              <w:spacing w:line="276" w:lineRule="auto"/>
              <w:rPr>
                <w:i/>
                <w:sz w:val="24"/>
                <w:szCs w:val="24"/>
              </w:rPr>
            </w:pPr>
            <w:r w:rsidRPr="00387DBD">
              <w:rPr>
                <w:i/>
                <w:sz w:val="24"/>
                <w:szCs w:val="24"/>
              </w:rPr>
              <w:t>Enfermagem Clínica</w:t>
            </w:r>
          </w:p>
          <w:p w14:paraId="5229079D" w14:textId="3CBD141E" w:rsidR="00542AD3" w:rsidRPr="00D37417" w:rsidRDefault="55655CAA" w:rsidP="55655CAA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55655CAA">
              <w:rPr>
                <w:i/>
                <w:iCs/>
                <w:sz w:val="24"/>
                <w:szCs w:val="24"/>
              </w:rPr>
              <w:t>Urgência e Emergência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 w14:paraId="0CCF700D" w14:textId="77777777" w:rsidR="00542AD3" w:rsidRDefault="00947B3B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219897CE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47B3B">
              <w:rPr>
                <w:sz w:val="24"/>
                <w:szCs w:val="24"/>
              </w:rPr>
              <w:t>0</w:t>
            </w:r>
          </w:p>
          <w:p w14:paraId="67F82D0C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  <w:p w14:paraId="0F8EA849" w14:textId="77777777" w:rsidR="00947B3B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174B1212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14:paraId="743D8313" w14:textId="77777777" w:rsidR="00542AD3" w:rsidRDefault="00947B3B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2AD3">
              <w:rPr>
                <w:sz w:val="24"/>
                <w:szCs w:val="24"/>
              </w:rPr>
              <w:t>0</w:t>
            </w:r>
          </w:p>
          <w:p w14:paraId="0AAF667E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44BA5723" w14:textId="77777777" w:rsidR="00542AD3" w:rsidRDefault="00542AD3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47B3B">
              <w:rPr>
                <w:sz w:val="24"/>
                <w:szCs w:val="24"/>
              </w:rPr>
              <w:t>0</w:t>
            </w:r>
          </w:p>
          <w:p w14:paraId="041B1CAB" w14:textId="77777777" w:rsidR="00542AD3" w:rsidRDefault="00947B3B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5AA05B6E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14:paraId="5A96FB85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6F789D83" w14:textId="77777777" w:rsidR="00542AD3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  <w:p w14:paraId="02B72823" w14:textId="77777777" w:rsidR="00542AD3" w:rsidRDefault="00947B3B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42AD3">
              <w:rPr>
                <w:sz w:val="24"/>
                <w:szCs w:val="24"/>
              </w:rPr>
              <w:t>0</w:t>
            </w:r>
          </w:p>
          <w:p w14:paraId="7863B65F" w14:textId="77777777" w:rsidR="00542AD3" w:rsidRPr="00DD679B" w:rsidRDefault="0006143A" w:rsidP="00F464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73" w:type="dxa"/>
            <w:tcBorders>
              <w:left w:val="nil"/>
            </w:tcBorders>
          </w:tcPr>
          <w:p w14:paraId="3291B41C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{{N_1}}</w:t>
            </w:r>
          </w:p>
          <w:p w14:paraId="1AB7587C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{{N_2}}</w:t>
            </w:r>
          </w:p>
          <w:p w14:paraId="06CA5D60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{{N_3}}</w:t>
            </w:r>
          </w:p>
          <w:p w14:paraId="1C6CD490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{{N_4}}</w:t>
            </w:r>
          </w:p>
          <w:p w14:paraId="162363FE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{{N_5}}</w:t>
            </w:r>
          </w:p>
          <w:p w14:paraId="66BFCC48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{{N_6}}</w:t>
            </w:r>
          </w:p>
          <w:p w14:paraId="670CCB28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{{N_7}}</w:t>
            </w:r>
          </w:p>
          <w:p w14:paraId="70DAB809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{{N_8}}</w:t>
            </w:r>
          </w:p>
          <w:p w14:paraId="11D330CD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{{N_9}}</w:t>
            </w:r>
          </w:p>
          <w:p w14:paraId="6E03E1F1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{{N_10}}</w:t>
            </w:r>
          </w:p>
          <w:p w14:paraId="25FFC09B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{{N_11}}</w:t>
            </w:r>
          </w:p>
          <w:p w14:paraId="5F8CBD11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{{N_12}}</w:t>
            </w:r>
          </w:p>
          <w:p w14:paraId="353E2F4F" w14:textId="77777777" w:rsidR="00CC2EC5" w:rsidRPr="00CC2EC5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{{N_13}}</w:t>
            </w:r>
          </w:p>
          <w:p w14:paraId="1791B229" w14:textId="2DA9C663" w:rsidR="00C14146" w:rsidRPr="00DD679B" w:rsidRDefault="00CC2EC5" w:rsidP="00CC2E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2EC5">
              <w:rPr>
                <w:sz w:val="24"/>
                <w:szCs w:val="24"/>
              </w:rPr>
              <w:t>{{N_14}}</w:t>
            </w:r>
          </w:p>
        </w:tc>
      </w:tr>
    </w:tbl>
    <w:p w14:paraId="059A2E2D" w14:textId="77777777" w:rsidR="00B757A2" w:rsidRDefault="00B757A2" w:rsidP="00542AD3">
      <w:pPr>
        <w:spacing w:after="0"/>
      </w:pPr>
    </w:p>
    <w:tbl>
      <w:tblPr>
        <w:tblStyle w:val="Tabelacomgrade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701"/>
      </w:tblGrid>
      <w:tr w:rsidR="00542AD3" w:rsidRPr="00861DB9" w14:paraId="3A166289" w14:textId="77777777" w:rsidTr="55655CAA">
        <w:tc>
          <w:tcPr>
            <w:tcW w:w="7371" w:type="dxa"/>
          </w:tcPr>
          <w:p w14:paraId="55DB5081" w14:textId="77777777" w:rsidR="00542AD3" w:rsidRPr="00861DB9" w:rsidRDefault="00542AD3" w:rsidP="00F4649A">
            <w:pPr>
              <w:rPr>
                <w:b/>
                <w:sz w:val="24"/>
                <w:szCs w:val="24"/>
              </w:rPr>
            </w:pPr>
            <w:r w:rsidRPr="00861DB9">
              <w:rPr>
                <w:b/>
                <w:sz w:val="24"/>
                <w:szCs w:val="24"/>
              </w:rPr>
              <w:t>Carga Horária</w:t>
            </w:r>
            <w:r>
              <w:rPr>
                <w:b/>
                <w:sz w:val="24"/>
                <w:szCs w:val="24"/>
              </w:rPr>
              <w:t xml:space="preserve"> Total de</w:t>
            </w:r>
            <w:r w:rsidRPr="00861DB9">
              <w:rPr>
                <w:b/>
                <w:sz w:val="24"/>
                <w:szCs w:val="24"/>
              </w:rPr>
              <w:t xml:space="preserve"> Teoria</w:t>
            </w:r>
          </w:p>
        </w:tc>
        <w:tc>
          <w:tcPr>
            <w:tcW w:w="1701" w:type="dxa"/>
          </w:tcPr>
          <w:p w14:paraId="2C7BADC6" w14:textId="77777777" w:rsidR="00542AD3" w:rsidRPr="00861DB9" w:rsidRDefault="00542AD3" w:rsidP="00CC2E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  <w:r w:rsidRPr="00861DB9">
              <w:rPr>
                <w:sz w:val="24"/>
                <w:szCs w:val="24"/>
              </w:rPr>
              <w:t xml:space="preserve"> horas</w:t>
            </w:r>
          </w:p>
        </w:tc>
      </w:tr>
      <w:tr w:rsidR="00542AD3" w:rsidRPr="00861DB9" w14:paraId="15A65AD3" w14:textId="77777777" w:rsidTr="00985DE6">
        <w:trPr>
          <w:trHeight w:val="422"/>
        </w:trPr>
        <w:tc>
          <w:tcPr>
            <w:tcW w:w="7371" w:type="dxa"/>
          </w:tcPr>
          <w:p w14:paraId="43B61FFB" w14:textId="5F68E3E4" w:rsidR="00947B3B" w:rsidRPr="00985DE6" w:rsidRDefault="00542AD3" w:rsidP="00985DE6">
            <w:pPr>
              <w:rPr>
                <w:b/>
                <w:sz w:val="24"/>
                <w:szCs w:val="24"/>
              </w:rPr>
            </w:pPr>
            <w:r w:rsidRPr="00861DB9">
              <w:rPr>
                <w:b/>
                <w:sz w:val="24"/>
                <w:szCs w:val="24"/>
              </w:rPr>
              <w:t>Carga Horária</w:t>
            </w:r>
            <w:r>
              <w:rPr>
                <w:b/>
                <w:sz w:val="24"/>
                <w:szCs w:val="24"/>
              </w:rPr>
              <w:t xml:space="preserve"> de</w:t>
            </w:r>
            <w:r w:rsidRPr="00861DB9">
              <w:rPr>
                <w:b/>
                <w:sz w:val="24"/>
                <w:szCs w:val="24"/>
              </w:rPr>
              <w:t xml:space="preserve"> Estágio</w:t>
            </w:r>
          </w:p>
        </w:tc>
        <w:tc>
          <w:tcPr>
            <w:tcW w:w="1701" w:type="dxa"/>
          </w:tcPr>
          <w:p w14:paraId="41C8F396" w14:textId="03E1F51D" w:rsidR="005B6465" w:rsidRPr="00861DB9" w:rsidRDefault="00CC2EC5" w:rsidP="00CC2E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 </w:t>
            </w:r>
            <w:r w:rsidR="001D6034">
              <w:rPr>
                <w:sz w:val="24"/>
                <w:szCs w:val="24"/>
              </w:rPr>
              <w:t>horas</w:t>
            </w:r>
          </w:p>
        </w:tc>
      </w:tr>
    </w:tbl>
    <w:p w14:paraId="263ECD06" w14:textId="77777777" w:rsidR="001D6034" w:rsidRDefault="001D6034" w:rsidP="001D6034">
      <w:pPr>
        <w:spacing w:before="240"/>
      </w:pPr>
      <w:r>
        <w:t>*Em vista dos resultados obtidos o(a) aluno(a) foi considerado aprovado.</w:t>
      </w:r>
    </w:p>
    <w:p w14:paraId="0D0B940D" w14:textId="77777777" w:rsidR="00542AD3" w:rsidRDefault="00542AD3" w:rsidP="001D6034">
      <w:pPr>
        <w:spacing w:after="0"/>
      </w:pPr>
    </w:p>
    <w:p w14:paraId="57107433" w14:textId="5F6084E9" w:rsidR="00CC2EC5" w:rsidRDefault="00CC2EC5" w:rsidP="00CC2EC5">
      <w:pPr>
        <w:spacing w:after="0"/>
        <w:jc w:val="right"/>
      </w:pPr>
      <w:r>
        <w:t>Rio de Janeiro, {{DATA_</w:t>
      </w:r>
      <w:r w:rsidR="00682DD7">
        <w:t>GERACAO</w:t>
      </w:r>
      <w:r>
        <w:t>}}.</w:t>
      </w:r>
    </w:p>
    <w:p w14:paraId="0E27B00A" w14:textId="77777777" w:rsidR="00542AD3" w:rsidRDefault="00542AD3" w:rsidP="00542AD3">
      <w:pPr>
        <w:spacing w:after="0"/>
        <w:jc w:val="right"/>
      </w:pPr>
    </w:p>
    <w:p w14:paraId="60061E4C" w14:textId="77777777" w:rsidR="00542AD3" w:rsidRDefault="00542AD3" w:rsidP="00542AD3">
      <w:pPr>
        <w:spacing w:after="0"/>
      </w:pPr>
    </w:p>
    <w:p w14:paraId="44EAFD9C" w14:textId="77777777" w:rsidR="00542AD3" w:rsidRDefault="00542AD3" w:rsidP="00542AD3">
      <w:pPr>
        <w:spacing w:after="0"/>
        <w:jc w:val="right"/>
      </w:pPr>
    </w:p>
    <w:p w14:paraId="4B94D5A5" w14:textId="77777777" w:rsidR="00542AD3" w:rsidRDefault="00542AD3" w:rsidP="00542AD3">
      <w:pPr>
        <w:spacing w:after="0"/>
        <w:jc w:val="right"/>
      </w:pPr>
    </w:p>
    <w:p w14:paraId="3DEEC669" w14:textId="77777777" w:rsidR="00542AD3" w:rsidRDefault="00542AD3" w:rsidP="00542AD3">
      <w:pPr>
        <w:tabs>
          <w:tab w:val="center" w:pos="4252"/>
          <w:tab w:val="right" w:pos="8504"/>
        </w:tabs>
        <w:spacing w:after="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68"/>
      </w:tblGrid>
      <w:tr w:rsidR="00542AD3" w14:paraId="599D1C7E" w14:textId="77777777" w:rsidTr="00F4649A">
        <w:tc>
          <w:tcPr>
            <w:tcW w:w="4536" w:type="dxa"/>
          </w:tcPr>
          <w:p w14:paraId="5EBA8DF5" w14:textId="77777777" w:rsidR="00542AD3" w:rsidRDefault="00542AD3" w:rsidP="00F4649A">
            <w:pPr>
              <w:jc w:val="center"/>
            </w:pPr>
            <w:r>
              <w:t>__________________________________</w:t>
            </w:r>
          </w:p>
        </w:tc>
        <w:tc>
          <w:tcPr>
            <w:tcW w:w="3968" w:type="dxa"/>
          </w:tcPr>
          <w:p w14:paraId="446F76C5" w14:textId="77777777" w:rsidR="00542AD3" w:rsidRDefault="00542AD3" w:rsidP="00F4649A">
            <w:pPr>
              <w:jc w:val="center"/>
            </w:pPr>
            <w:r>
              <w:t>__________________________________</w:t>
            </w:r>
          </w:p>
        </w:tc>
      </w:tr>
      <w:tr w:rsidR="00542AD3" w14:paraId="739211CD" w14:textId="77777777" w:rsidTr="00F4649A">
        <w:tc>
          <w:tcPr>
            <w:tcW w:w="4536" w:type="dxa"/>
          </w:tcPr>
          <w:p w14:paraId="3CE660F2" w14:textId="77777777" w:rsidR="00542AD3" w:rsidRDefault="00542AD3" w:rsidP="00F4649A">
            <w:pPr>
              <w:jc w:val="center"/>
            </w:pPr>
            <w:r>
              <w:t>Diretora Pedagógica</w:t>
            </w:r>
          </w:p>
        </w:tc>
        <w:tc>
          <w:tcPr>
            <w:tcW w:w="3968" w:type="dxa"/>
          </w:tcPr>
          <w:p w14:paraId="40F4CBD6" w14:textId="77777777" w:rsidR="00542AD3" w:rsidRDefault="00542AD3" w:rsidP="00F4649A">
            <w:pPr>
              <w:jc w:val="center"/>
            </w:pPr>
            <w:r>
              <w:t>Secretário Escolar</w:t>
            </w:r>
          </w:p>
        </w:tc>
      </w:tr>
    </w:tbl>
    <w:p w14:paraId="3656B9AB" w14:textId="77777777" w:rsidR="00542AD3" w:rsidRPr="006D1B96" w:rsidRDefault="00542AD3" w:rsidP="00542AD3">
      <w:pPr>
        <w:spacing w:after="0"/>
        <w:rPr>
          <w:sz w:val="6"/>
        </w:rPr>
      </w:pPr>
    </w:p>
    <w:p w14:paraId="45FB0818" w14:textId="77777777" w:rsidR="00861DB9" w:rsidRPr="006D1B96" w:rsidRDefault="00861DB9" w:rsidP="00B37291">
      <w:pPr>
        <w:spacing w:after="0"/>
        <w:rPr>
          <w:sz w:val="6"/>
        </w:rPr>
      </w:pPr>
    </w:p>
    <w:sectPr w:rsidR="00861DB9" w:rsidRPr="006D1B96" w:rsidSect="0065458D">
      <w:headerReference w:type="default" r:id="rId6"/>
      <w:footerReference w:type="default" r:id="rId7"/>
      <w:pgSz w:w="11906" w:h="16838"/>
      <w:pgMar w:top="1247" w:right="1701" w:bottom="1021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151D" w14:textId="77777777" w:rsidR="00ED06A4" w:rsidRDefault="00ED06A4" w:rsidP="00DF17D7">
      <w:pPr>
        <w:spacing w:after="0" w:line="240" w:lineRule="auto"/>
      </w:pPr>
      <w:r>
        <w:separator/>
      </w:r>
    </w:p>
  </w:endnote>
  <w:endnote w:type="continuationSeparator" w:id="0">
    <w:p w14:paraId="1A5955CD" w14:textId="77777777" w:rsidR="00ED06A4" w:rsidRDefault="00ED06A4" w:rsidP="00DF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864B" w14:textId="77777777" w:rsidR="006F1E62" w:rsidRDefault="006F1E62" w:rsidP="006F1E6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C9D46" wp14:editId="07777777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6828790" cy="846700"/>
              <wp:effectExtent l="0" t="0" r="0" b="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8790" cy="84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040F9" w14:textId="77777777" w:rsidR="006F1E62" w:rsidRPr="009931B6" w:rsidRDefault="006F1E62" w:rsidP="006F1E62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Mantido pelo Curso Técnico de Especialização Profissional Bastos Braga Ltda. ME</w:t>
                          </w:r>
                        </w:p>
                        <w:p w14:paraId="152AE9E9" w14:textId="77777777" w:rsidR="006F1E62" w:rsidRPr="009931B6" w:rsidRDefault="006F1E62" w:rsidP="006F1E62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CNPJ N.º 20.698.871/0001-38 * Inscrição Municipal: 0616326-2</w:t>
                          </w:r>
                        </w:p>
                        <w:p w14:paraId="387C2A95" w14:textId="77777777" w:rsidR="006F1E62" w:rsidRPr="009931B6" w:rsidRDefault="006F1E62" w:rsidP="006F1E62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Av. Presidente Vargas, n.º 1733 salas 306 e 307 – Centro – Rio de Janeiro/RJ * CEP 20.210-030</w:t>
                          </w:r>
                        </w:p>
                        <w:p w14:paraId="23FB5A87" w14:textId="77777777" w:rsidR="006F1E62" w:rsidRPr="009931B6" w:rsidRDefault="006F1E62" w:rsidP="006F1E62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</w:pPr>
                          <w:r w:rsidRPr="009931B6">
                            <w:rPr>
                              <w:rFonts w:ascii="Arial" w:hAnsi="Arial" w:cs="Arial"/>
                              <w:sz w:val="16"/>
                              <w:szCs w:val="20"/>
                            </w:rPr>
                            <w:t>Tel. (21) 2242-4296 * e mail: ctep.curso@gmail.com</w:t>
                          </w:r>
                        </w:p>
                        <w:p w14:paraId="049F31CB" w14:textId="77777777" w:rsidR="006F1E62" w:rsidRPr="00856F75" w:rsidRDefault="006F1E62" w:rsidP="006F1E62">
                          <w:pPr>
                            <w:ind w:left="-142" w:firstLine="142"/>
                          </w:pP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C9D46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9.15pt;width:537.7pt;height:66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" stroked="f">
              <v:textbox inset=",1mm,,1mm">
                <w:txbxContent>
                  <w:p w14:paraId="2C7040F9" w14:textId="77777777" w:rsidR="006F1E62" w:rsidRPr="009931B6" w:rsidRDefault="006F1E62" w:rsidP="006F1E62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Mantido pelo Curso Técnico de Especialização Profissional Bastos Braga Ltda. ME</w:t>
                    </w:r>
                  </w:p>
                  <w:p w14:paraId="152AE9E9" w14:textId="77777777" w:rsidR="006F1E62" w:rsidRPr="009931B6" w:rsidRDefault="006F1E62" w:rsidP="006F1E62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CNPJ N.º 20.698.871/0001-38 * Inscrição Municipal: 0616326-2</w:t>
                    </w:r>
                  </w:p>
                  <w:p w14:paraId="387C2A95" w14:textId="77777777" w:rsidR="006F1E62" w:rsidRPr="009931B6" w:rsidRDefault="006F1E62" w:rsidP="006F1E62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Av. Presidente Vargas, n.º 1733 salas 306 e 307 – Centro – Rio de Janeiro/RJ * CEP 20.210-030</w:t>
                    </w:r>
                  </w:p>
                  <w:p w14:paraId="23FB5A87" w14:textId="77777777" w:rsidR="006F1E62" w:rsidRPr="009931B6" w:rsidRDefault="006F1E62" w:rsidP="006F1E62">
                    <w:pPr>
                      <w:spacing w:after="0"/>
                      <w:rPr>
                        <w:rFonts w:ascii="Arial" w:hAnsi="Arial" w:cs="Arial"/>
                        <w:sz w:val="16"/>
                        <w:szCs w:val="20"/>
                      </w:rPr>
                    </w:pPr>
                    <w:r w:rsidRPr="009931B6">
                      <w:rPr>
                        <w:rFonts w:ascii="Arial" w:hAnsi="Arial" w:cs="Arial"/>
                        <w:sz w:val="16"/>
                        <w:szCs w:val="20"/>
                      </w:rPr>
                      <w:t>Tel. (21) 2242-4296 * e mail: ctep.curso@gmail.com</w:t>
                    </w:r>
                  </w:p>
                  <w:p w14:paraId="049F31CB" w14:textId="77777777" w:rsidR="006F1E62" w:rsidRPr="00856F75" w:rsidRDefault="006F1E62" w:rsidP="006F1E62">
                    <w:pPr>
                      <w:ind w:left="-142" w:firstLine="142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2486C05" w14:textId="77777777" w:rsidR="009931B6" w:rsidRDefault="009931B6" w:rsidP="006F1E62">
    <w:pPr>
      <w:pStyle w:val="Rodap"/>
    </w:pPr>
  </w:p>
  <w:p w14:paraId="4101652C" w14:textId="77777777" w:rsidR="00CB088B" w:rsidRDefault="00CB088B" w:rsidP="006F1E62">
    <w:pPr>
      <w:pStyle w:val="Rodap"/>
      <w:ind w:left="-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C1A6" w14:textId="77777777" w:rsidR="00ED06A4" w:rsidRDefault="00ED06A4" w:rsidP="00DF17D7">
      <w:pPr>
        <w:spacing w:after="0" w:line="240" w:lineRule="auto"/>
      </w:pPr>
      <w:r>
        <w:separator/>
      </w:r>
    </w:p>
  </w:footnote>
  <w:footnote w:type="continuationSeparator" w:id="0">
    <w:p w14:paraId="09AC1AAA" w14:textId="77777777" w:rsidR="00ED06A4" w:rsidRDefault="00ED06A4" w:rsidP="00DF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111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395"/>
      <w:gridCol w:w="6716"/>
    </w:tblGrid>
    <w:tr w:rsidR="005A1EAE" w14:paraId="1EFB5938" w14:textId="77777777" w:rsidTr="0065458D">
      <w:trPr>
        <w:trHeight w:val="280"/>
      </w:trPr>
      <w:tc>
        <w:tcPr>
          <w:tcW w:w="4395" w:type="dxa"/>
        </w:tcPr>
        <w:p w14:paraId="4B99056E" w14:textId="77777777" w:rsidR="005A1EAE" w:rsidRDefault="005A1EAE" w:rsidP="00CB088B">
          <w:pPr>
            <w:pStyle w:val="Cabealho"/>
            <w:ind w:left="-227" w:right="-391"/>
          </w:pPr>
          <w:r>
            <w:rPr>
              <w:noProof/>
              <w:lang w:eastAsia="pt-BR"/>
            </w:rPr>
            <w:drawing>
              <wp:inline distT="0" distB="0" distL="0" distR="0" wp14:anchorId="173B94EC" wp14:editId="07777777">
                <wp:extent cx="2723427" cy="904875"/>
                <wp:effectExtent l="0" t="0" r="127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371" cy="97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</w:tcPr>
        <w:p w14:paraId="24EF4FA1" w14:textId="77777777" w:rsidR="00CB088B" w:rsidRPr="00CB088B" w:rsidRDefault="00CB088B" w:rsidP="00CB088B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Atos Autorizativos: Processo n.º E-03/015/2788/2014</w:t>
          </w:r>
        </w:p>
        <w:p w14:paraId="23C051E7" w14:textId="77777777" w:rsidR="00CB088B" w:rsidRPr="00CB088B" w:rsidRDefault="00CB088B" w:rsidP="006F1E62">
          <w:pPr>
            <w:ind w:left="-108"/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LAUDO CONCLUSIVO COM PARECER FAVORÁVEL emitido pela CRIE MVI / SEEDUC/RJ</w:t>
          </w:r>
        </w:p>
        <w:p w14:paraId="3665EDE1" w14:textId="77777777" w:rsidR="00CB088B" w:rsidRPr="00CB088B" w:rsidRDefault="00CB088B" w:rsidP="00CB088B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Datado de 07/11/2016 com eficácia a partir de 01/03/2015</w:t>
          </w:r>
        </w:p>
        <w:p w14:paraId="3F7483E5" w14:textId="77777777" w:rsidR="00CB088B" w:rsidRPr="00CB088B" w:rsidRDefault="00CB088B" w:rsidP="00CB088B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Curso Técnico de Enfermagem, Concomitante e Subsequente ao Ensino Médio, e</w:t>
          </w:r>
        </w:p>
        <w:p w14:paraId="18920801" w14:textId="77777777" w:rsidR="006F1E62" w:rsidRDefault="00CB088B" w:rsidP="006F1E62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 Especialização Técnic</w:t>
          </w:r>
          <w:r w:rsidR="006F1E62">
            <w:rPr>
              <w:rFonts w:ascii="Arial" w:hAnsi="Arial" w:cs="Arial"/>
              <w:sz w:val="16"/>
              <w:szCs w:val="16"/>
            </w:rPr>
            <w:t xml:space="preserve">a em Instrumentação Cirúrgica, </w:t>
          </w:r>
        </w:p>
        <w:p w14:paraId="63C0F22D" w14:textId="77777777" w:rsidR="00CB088B" w:rsidRPr="00CB088B" w:rsidRDefault="00CB088B" w:rsidP="006F1E62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formação continuada ao Téc. de Enfermagem, </w:t>
          </w:r>
        </w:p>
        <w:p w14:paraId="17C6A78C" w14:textId="77777777" w:rsidR="00CB088B" w:rsidRPr="00CB088B" w:rsidRDefault="00CB088B" w:rsidP="00CB088B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 xml:space="preserve">Ambos vinculados ao Eixo Tecnológico: Ambiente e Saúde, </w:t>
          </w:r>
        </w:p>
        <w:p w14:paraId="42CEE5CF" w14:textId="77777777" w:rsidR="005A1EAE" w:rsidRPr="00CB088B" w:rsidRDefault="00CB088B" w:rsidP="00CB088B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B088B">
            <w:rPr>
              <w:rFonts w:ascii="Arial" w:hAnsi="Arial" w:cs="Arial"/>
              <w:sz w:val="16"/>
              <w:szCs w:val="16"/>
            </w:rPr>
            <w:t>CÓDIGO INEP / EDUCACENSO: 33181225</w:t>
          </w:r>
        </w:p>
      </w:tc>
    </w:tr>
  </w:tbl>
  <w:p w14:paraId="1299C43A" w14:textId="77777777" w:rsidR="00DF17D7" w:rsidRDefault="00DF17D7" w:rsidP="00BD6D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B1"/>
    <w:rsid w:val="00021FE3"/>
    <w:rsid w:val="00026660"/>
    <w:rsid w:val="0006143A"/>
    <w:rsid w:val="00066388"/>
    <w:rsid w:val="000F3A97"/>
    <w:rsid w:val="00127DD1"/>
    <w:rsid w:val="00184C25"/>
    <w:rsid w:val="001D6034"/>
    <w:rsid w:val="001F409C"/>
    <w:rsid w:val="00207313"/>
    <w:rsid w:val="002164B6"/>
    <w:rsid w:val="00296276"/>
    <w:rsid w:val="002D7A66"/>
    <w:rsid w:val="002E29B2"/>
    <w:rsid w:val="002E5527"/>
    <w:rsid w:val="002F1918"/>
    <w:rsid w:val="00300C75"/>
    <w:rsid w:val="00331392"/>
    <w:rsid w:val="00384314"/>
    <w:rsid w:val="003C7A75"/>
    <w:rsid w:val="0046334A"/>
    <w:rsid w:val="00464710"/>
    <w:rsid w:val="004A70DC"/>
    <w:rsid w:val="004E0E70"/>
    <w:rsid w:val="004E53BD"/>
    <w:rsid w:val="004F6C50"/>
    <w:rsid w:val="00542AD3"/>
    <w:rsid w:val="005611B9"/>
    <w:rsid w:val="005A1EAE"/>
    <w:rsid w:val="005B313C"/>
    <w:rsid w:val="005B6465"/>
    <w:rsid w:val="005C0906"/>
    <w:rsid w:val="0063321A"/>
    <w:rsid w:val="0065458D"/>
    <w:rsid w:val="006764D9"/>
    <w:rsid w:val="00682DD7"/>
    <w:rsid w:val="00685D0E"/>
    <w:rsid w:val="006B201F"/>
    <w:rsid w:val="006D1B96"/>
    <w:rsid w:val="006F1E62"/>
    <w:rsid w:val="007168D4"/>
    <w:rsid w:val="0079288D"/>
    <w:rsid w:val="007952FF"/>
    <w:rsid w:val="007C22EC"/>
    <w:rsid w:val="007D2C0F"/>
    <w:rsid w:val="00825AA4"/>
    <w:rsid w:val="00861DB9"/>
    <w:rsid w:val="00877363"/>
    <w:rsid w:val="008851AA"/>
    <w:rsid w:val="008C6E8E"/>
    <w:rsid w:val="008D5674"/>
    <w:rsid w:val="008E414F"/>
    <w:rsid w:val="008E4C9B"/>
    <w:rsid w:val="00947B3B"/>
    <w:rsid w:val="00985DE6"/>
    <w:rsid w:val="009931B6"/>
    <w:rsid w:val="009A7215"/>
    <w:rsid w:val="009B5D22"/>
    <w:rsid w:val="00A40E57"/>
    <w:rsid w:val="00AE2957"/>
    <w:rsid w:val="00AE5EB1"/>
    <w:rsid w:val="00B200CE"/>
    <w:rsid w:val="00B37291"/>
    <w:rsid w:val="00B757A2"/>
    <w:rsid w:val="00B76A0B"/>
    <w:rsid w:val="00BB1C83"/>
    <w:rsid w:val="00BC7660"/>
    <w:rsid w:val="00BD6DA3"/>
    <w:rsid w:val="00C14146"/>
    <w:rsid w:val="00C24B53"/>
    <w:rsid w:val="00C50949"/>
    <w:rsid w:val="00C8612C"/>
    <w:rsid w:val="00CA7A2C"/>
    <w:rsid w:val="00CB088B"/>
    <w:rsid w:val="00CC2EC5"/>
    <w:rsid w:val="00CF013C"/>
    <w:rsid w:val="00D009DB"/>
    <w:rsid w:val="00D37417"/>
    <w:rsid w:val="00D52FA3"/>
    <w:rsid w:val="00D93215"/>
    <w:rsid w:val="00DA6641"/>
    <w:rsid w:val="00DD679B"/>
    <w:rsid w:val="00DE5FAE"/>
    <w:rsid w:val="00DE7A0F"/>
    <w:rsid w:val="00DF10C7"/>
    <w:rsid w:val="00DF17D7"/>
    <w:rsid w:val="00E14E20"/>
    <w:rsid w:val="00E31F11"/>
    <w:rsid w:val="00E51885"/>
    <w:rsid w:val="00E74304"/>
    <w:rsid w:val="00EC7573"/>
    <w:rsid w:val="00ED06A4"/>
    <w:rsid w:val="00EF305A"/>
    <w:rsid w:val="00F97779"/>
    <w:rsid w:val="00FC2B22"/>
    <w:rsid w:val="00FD0A1D"/>
    <w:rsid w:val="52AF4A8D"/>
    <w:rsid w:val="55655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F4A8D"/>
  <w15:docId w15:val="{9930845B-9039-4115-B6E1-C0F83CCD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1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7D7"/>
  </w:style>
  <w:style w:type="paragraph" w:styleId="Rodap">
    <w:name w:val="footer"/>
    <w:basedOn w:val="Normal"/>
    <w:link w:val="RodapChar"/>
    <w:unhideWhenUsed/>
    <w:rsid w:val="00DF1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7D7"/>
  </w:style>
  <w:style w:type="table" w:styleId="Tabelacomgrade">
    <w:name w:val="Table Grid"/>
    <w:basedOn w:val="Tabelanormal"/>
    <w:uiPriority w:val="39"/>
    <w:rsid w:val="005A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660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DD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6D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ropbox\CTEP\Utilidades\Folha%20padr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padrão</Template>
  <TotalTime>14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Arthur Bastos Braga Coelho</cp:lastModifiedBy>
  <cp:revision>6</cp:revision>
  <cp:lastPrinted>2019-08-17T16:23:00Z</cp:lastPrinted>
  <dcterms:created xsi:type="dcterms:W3CDTF">2019-09-23T02:56:00Z</dcterms:created>
  <dcterms:modified xsi:type="dcterms:W3CDTF">2021-06-19T20:17:00Z</dcterms:modified>
</cp:coreProperties>
</file>